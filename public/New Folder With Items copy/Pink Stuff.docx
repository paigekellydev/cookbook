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8A088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9320BC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2302897" descr="http://static.dreamstime.com/thumbimg_141/1177389741QNoa3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302897" descr="http://static.dreamstime.com/thumbimg_141/1177389741QNoa3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6" name="thumb2302897" descr="http://static.dreamstime.com/thumbimg_141/1177389741QNoa3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302897" descr="http://static.dreamstime.com/thumbimg_141/1177389741QNoa3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9320B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Pink Stuff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9320BC">
        <w:rPr>
          <w:rFonts w:ascii="Palatino" w:hAnsi="Palatino"/>
        </w:rPr>
        <w:t>Aunt Dianna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BC1DD5">
        <w:rPr>
          <w:rFonts w:ascii="Palatino" w:hAnsi="Palatino"/>
          <w:b/>
        </w:rPr>
        <w:t>quick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sweetened condensed milk (eagle brand)</w:t>
      </w:r>
    </w:p>
    <w:p w:rsidR="00BC1DD5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large can tart pie cherries</w:t>
      </w:r>
    </w:p>
    <w:p w:rsidR="00BC1DD5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Miniature marshmellows</w:t>
      </w:r>
    </w:p>
    <w:p w:rsidR="009320BC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crushed pineapples</w:t>
      </w:r>
    </w:p>
    <w:p w:rsidR="009320BC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chopped walnuts/pecans</w:t>
      </w:r>
    </w:p>
    <w:p w:rsidR="009320BC" w:rsidRDefault="009320B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tub cool whip</w:t>
      </w:r>
    </w:p>
    <w:p w:rsidR="00BC1DD5" w:rsidRDefault="00BC1DD5" w:rsidP="00BC1DD5">
      <w:pPr>
        <w:ind w:left="1440"/>
        <w:rPr>
          <w:rFonts w:ascii="Palatino" w:hAnsi="Palatino"/>
        </w:rPr>
      </w:pPr>
    </w:p>
    <w:p w:rsidR="00BC1DD5" w:rsidRPr="00A45D63" w:rsidRDefault="00BC1DD5" w:rsidP="00BC1DD5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9320BC">
        <w:rPr>
          <w:rFonts w:ascii="Palatino" w:hAnsi="Palatino"/>
        </w:rPr>
        <w:t>Mix all ingredients together.  Pour in glass pan and chill.</w:t>
      </w:r>
    </w:p>
    <w:p w:rsidR="008A0884" w:rsidRPr="00A45D63" w:rsidRDefault="008A0884" w:rsidP="008A0884">
      <w:pPr>
        <w:rPr>
          <w:rFonts w:ascii="Palatino" w:hAnsi="Palatino"/>
        </w:rPr>
      </w:pPr>
    </w:p>
    <w:sectPr w:rsidR="008A0884" w:rsidRPr="00A45D63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8A0884"/>
    <w:rsid w:val="009320BC"/>
    <w:rsid w:val="00BC1DD5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graphy-gelatin-dessert-image230289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359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2001-10-14T20:42:00Z</cp:lastPrinted>
  <dcterms:created xsi:type="dcterms:W3CDTF">2011-07-11T23:14:00Z</dcterms:created>
  <dcterms:modified xsi:type="dcterms:W3CDTF">2011-07-11T23:14:00Z</dcterms:modified>
</cp:coreProperties>
</file>