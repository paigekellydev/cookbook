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A91" w:rsidRDefault="003558F6">
      <w:pPr>
        <w:jc w:val="center"/>
      </w:pPr>
    </w:p>
    <w:p w:rsidR="003D3A91" w:rsidRDefault="003558F6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3D3A91" w:rsidRDefault="003558F6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8" name="thumb1957362" descr="http://static.dreamstime.com/thumbimg_123/1171908594W8s2zP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957362" descr="http://static.dreamstime.com/thumbimg_123/1171908594W8s2zP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21" name="thumb1957362" descr="http://static.dreamstime.com/thumbimg_123/1171908594W8s2zP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957362" descr="http://static.dreamstime.com/thumbimg_123/1171908594W8s2zP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91" w:rsidRDefault="003558F6"/>
    <w:p w:rsidR="003D3A91" w:rsidRDefault="006B6C0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Spicy Deviled Eggs</w:t>
      </w:r>
    </w:p>
    <w:p w:rsidR="003D3A91" w:rsidRDefault="003558F6"/>
    <w:p w:rsidR="003D3A91" w:rsidRDefault="003558F6"/>
    <w:p w:rsidR="003D3A91" w:rsidRDefault="003558F6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6B6C09">
        <w:rPr>
          <w:rFonts w:ascii="Palatino" w:hAnsi="Palatino"/>
        </w:rPr>
        <w:t>Daniel and Amy</w:t>
      </w:r>
      <w:r>
        <w:rPr>
          <w:rFonts w:ascii="Comic Sans MS" w:hAnsi="Comic Sans MS"/>
          <w:b/>
          <w:sz w:val="28"/>
        </w:rPr>
        <w:t xml:space="preserve"> </w:t>
      </w:r>
    </w:p>
    <w:p w:rsidR="003D3A91" w:rsidRPr="00A45D63" w:rsidRDefault="003558F6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6B6C09">
        <w:rPr>
          <w:rFonts w:ascii="Palatino" w:hAnsi="Palatino"/>
        </w:rPr>
        <w:t>2 dozen</w:t>
      </w:r>
    </w:p>
    <w:p w:rsidR="003D3A91" w:rsidRDefault="003558F6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6B6C09">
        <w:rPr>
          <w:rFonts w:ascii="Palatino" w:hAnsi="Palatino"/>
        </w:rPr>
        <w:t>30</w:t>
      </w:r>
      <w:r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3D3A91" w:rsidRDefault="003558F6">
      <w:pPr>
        <w:rPr>
          <w:rFonts w:ascii="Comic Sans MS" w:hAnsi="Comic Sans MS"/>
          <w:b/>
          <w:sz w:val="28"/>
        </w:rPr>
      </w:pPr>
    </w:p>
    <w:p w:rsidR="003D3A91" w:rsidRDefault="003558F6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3D3A91" w:rsidRDefault="003558F6">
      <w:pPr>
        <w:rPr>
          <w:rFonts w:ascii="Comic Sans MS" w:hAnsi="Comic Sans MS"/>
          <w:b/>
          <w:sz w:val="28"/>
        </w:rPr>
      </w:pPr>
    </w:p>
    <w:p w:rsidR="003D3A91" w:rsidRPr="00A45D63" w:rsidRDefault="006B6C09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12 hard boiled eggs</w:t>
      </w:r>
    </w:p>
    <w:p w:rsidR="003D3A91" w:rsidRPr="00A45D63" w:rsidRDefault="006B6C09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packet (1 oz) ranch salad dressing mix</w:t>
      </w:r>
    </w:p>
    <w:p w:rsidR="003D3A91" w:rsidRPr="00A45D63" w:rsidRDefault="006B6C09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tsp. cayenne pepper</w:t>
      </w:r>
    </w:p>
    <w:p w:rsidR="003D3A91" w:rsidRPr="00A45D63" w:rsidRDefault="006B6C09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mayonnaise</w:t>
      </w:r>
    </w:p>
    <w:p w:rsidR="003D3A91" w:rsidRDefault="006B6C09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bottled ranch salad dressing</w:t>
      </w:r>
    </w:p>
    <w:p w:rsidR="006B6C09" w:rsidRPr="00A45D63" w:rsidRDefault="006B6C09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prepared yellow mustard</w:t>
      </w:r>
    </w:p>
    <w:p w:rsidR="003D3A91" w:rsidRPr="00A45D63" w:rsidRDefault="003558F6" w:rsidP="003D3A91">
      <w:pPr>
        <w:rPr>
          <w:rFonts w:ascii="Palatino" w:hAnsi="Palatino"/>
        </w:rPr>
      </w:pPr>
    </w:p>
    <w:p w:rsidR="003D3A91" w:rsidRPr="00A45D63" w:rsidRDefault="003558F6" w:rsidP="003D3A91">
      <w:pPr>
        <w:rPr>
          <w:rFonts w:ascii="Palatino" w:hAnsi="Palatino"/>
        </w:rPr>
      </w:pPr>
    </w:p>
    <w:p w:rsidR="003D3A91" w:rsidRDefault="00C81921" w:rsidP="003D3A91">
      <w:pPr>
        <w:rPr>
          <w:rFonts w:ascii="Palatino" w:hAnsi="Palatino"/>
        </w:rPr>
      </w:pPr>
      <w:r>
        <w:rPr>
          <w:rFonts w:ascii="Palatino" w:hAnsi="Palatino"/>
        </w:rPr>
        <w:t>Slice the eggs lengthwise into halves.  Carefully separate the yolks into a bowl and mash with a fork into a grainy consistency.  Stir in the salad dressing mix and then the cayenne pepper.  Add the pickle relish and mix well.  Stir in the mayonnaise, ranch salad dressing and mustard.</w:t>
      </w:r>
    </w:p>
    <w:p w:rsidR="00C81921" w:rsidRPr="00A45D63" w:rsidRDefault="00C81921" w:rsidP="003D3A91">
      <w:pPr>
        <w:rPr>
          <w:rFonts w:ascii="Palatino" w:hAnsi="Palatino"/>
        </w:rPr>
      </w:pPr>
      <w:r>
        <w:rPr>
          <w:rFonts w:ascii="Palatino" w:hAnsi="Palatino"/>
        </w:rPr>
        <w:t>Mound the egg yolk mixture in the egg white halves and arrange on a serving platter.  Chill covered, until serving time.  Refrigerate any leftovers.</w:t>
      </w:r>
    </w:p>
    <w:p w:rsidR="003D3A91" w:rsidRPr="00A45D63" w:rsidRDefault="003558F6" w:rsidP="003D3A91">
      <w:pPr>
        <w:rPr>
          <w:rFonts w:ascii="Palatino" w:hAnsi="Palatino"/>
        </w:rPr>
      </w:pPr>
    </w:p>
    <w:p w:rsidR="003D3A91" w:rsidRPr="00A45D63" w:rsidRDefault="003558F6" w:rsidP="003D3A91">
      <w:pPr>
        <w:rPr>
          <w:rFonts w:ascii="Palatino" w:hAnsi="Palatino"/>
        </w:rPr>
      </w:pPr>
    </w:p>
    <w:sectPr w:rsidR="003D3A91" w:rsidRPr="00A45D63" w:rsidSect="003D3A91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3558F6"/>
    <w:rsid w:val="006B6C09"/>
    <w:rsid w:val="00C81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355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graphy-deviled-eggs-with-smoked-paprika-image1957362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%20(Mac%20OS%209):Microsoft%20Office%202001:Templates:My%20Templates:Recipe/Appeti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Appetizers</Template>
  <TotalTime>21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752</CharactersWithSpaces>
  <SharedDoc>false</SharedDoc>
  <HLinks>
    <vt:vector size="12" baseType="variant">
      <vt:variant>
        <vt:i4>3276849</vt:i4>
      </vt:variant>
      <vt:variant>
        <vt:i4>1539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1549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3</cp:revision>
  <cp:lastPrinted>2001-10-14T21:42:00Z</cp:lastPrinted>
  <dcterms:created xsi:type="dcterms:W3CDTF">2011-03-11T00:11:00Z</dcterms:created>
  <dcterms:modified xsi:type="dcterms:W3CDTF">2011-03-11T00:12:00Z</dcterms:modified>
</cp:coreProperties>
</file>