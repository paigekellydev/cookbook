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604" w:rsidRDefault="002F5604">
      <w:pPr>
        <w:jc w:val="center"/>
      </w:pPr>
    </w:p>
    <w:p w:rsidR="002F5604" w:rsidRDefault="002F5604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#930">
            <v:shadow color="#868686"/>
            <v:textpath style="font-family:&quot;Lucida Calligraphy&quot;" fitshape="t" trim="t" string="A Recipe For:"/>
          </v:shape>
        </w:pict>
      </w:r>
    </w:p>
    <w:p w:rsidR="002F5604" w:rsidRDefault="00654D0B">
      <w:r>
        <w:rPr>
          <w:noProof/>
        </w:rPr>
        <w:drawing>
          <wp:inline distT="0" distB="0" distL="0" distR="0">
            <wp:extent cx="1266825" cy="952500"/>
            <wp:effectExtent l="19050" t="0" r="9525" b="0"/>
            <wp:docPr id="1" name="Picture 1" descr="1bread81-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bread81-thum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5604">
        <w:tab/>
      </w:r>
      <w:r w:rsidR="002F5604">
        <w:tab/>
      </w:r>
      <w:r w:rsidR="002F5604">
        <w:tab/>
      </w:r>
      <w:r w:rsidR="002F5604">
        <w:tab/>
      </w:r>
      <w:r w:rsidR="002F5604">
        <w:tab/>
      </w:r>
      <w:r w:rsidR="002F5604">
        <w:tab/>
      </w:r>
      <w:r w:rsidR="002F5604">
        <w:tab/>
      </w:r>
      <w:r w:rsidR="002F5604">
        <w:tab/>
      </w:r>
      <w:r w:rsidR="002F5604">
        <w:tab/>
      </w:r>
      <w:r>
        <w:rPr>
          <w:noProof/>
        </w:rPr>
        <w:drawing>
          <wp:inline distT="0" distB="0" distL="0" distR="0">
            <wp:extent cx="1266825" cy="952500"/>
            <wp:effectExtent l="19050" t="0" r="9525" b="0"/>
            <wp:docPr id="2" name="Picture 2" descr="1bread81-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bread81-thum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5604">
        <w:tab/>
      </w:r>
    </w:p>
    <w:p w:rsidR="002F5604" w:rsidRDefault="002F5604"/>
    <w:p w:rsidR="002F5604" w:rsidRDefault="002F5604"/>
    <w:p w:rsidR="002F5604" w:rsidRDefault="002F5604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 xml:space="preserve">Grandma’s </w:t>
      </w:r>
      <w:r w:rsidR="00654D0B">
        <w:rPr>
          <w:rFonts w:ascii="Textile" w:hAnsi="Textile"/>
          <w:sz w:val="40"/>
        </w:rPr>
        <w:t xml:space="preserve">Banana </w:t>
      </w:r>
      <w:r>
        <w:rPr>
          <w:rFonts w:ascii="Textile" w:hAnsi="Textile"/>
          <w:sz w:val="40"/>
        </w:rPr>
        <w:t>Nutbread</w:t>
      </w:r>
    </w:p>
    <w:p w:rsidR="002F5604" w:rsidRDefault="002F5604"/>
    <w:p w:rsidR="002F5604" w:rsidRDefault="002F5604"/>
    <w:p w:rsidR="002F5604" w:rsidRDefault="002F5604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>
        <w:rPr>
          <w:rFonts w:ascii="Palatino" w:hAnsi="Palatino"/>
        </w:rPr>
        <w:t>Great-Grandma Phelan</w:t>
      </w:r>
    </w:p>
    <w:p w:rsidR="002F5604" w:rsidRPr="00A45D63" w:rsidRDefault="002F5604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>
        <w:rPr>
          <w:rFonts w:ascii="Palatino" w:hAnsi="Palatino"/>
        </w:rPr>
        <w:t>1-2 loaves</w:t>
      </w:r>
    </w:p>
    <w:p w:rsidR="002F5604" w:rsidRDefault="002F5604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>
        <w:rPr>
          <w:rFonts w:ascii="Palatino" w:hAnsi="Palatino"/>
        </w:rPr>
        <w:t>15 min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Palatino" w:hAnsi="Palatino"/>
        </w:rPr>
        <w:t xml:space="preserve"> 1 Hour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>
        <w:rPr>
          <w:rFonts w:ascii="Palatino" w:hAnsi="Palatino"/>
        </w:rPr>
        <w:t>350</w:t>
      </w:r>
      <w:r>
        <w:rPr>
          <w:rFonts w:ascii="Comic Sans MS" w:hAnsi="Comic Sans MS"/>
          <w:b/>
          <w:sz w:val="28"/>
        </w:rPr>
        <w:t xml:space="preserve"> </w:t>
      </w:r>
    </w:p>
    <w:p w:rsidR="002F5604" w:rsidRDefault="002F5604">
      <w:pPr>
        <w:rPr>
          <w:rFonts w:ascii="Comic Sans MS" w:hAnsi="Comic Sans MS"/>
          <w:b/>
          <w:sz w:val="28"/>
        </w:rPr>
      </w:pPr>
    </w:p>
    <w:p w:rsidR="002F5604" w:rsidRDefault="002F5604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2F5604" w:rsidRDefault="002F5604">
      <w:pPr>
        <w:rPr>
          <w:rFonts w:ascii="Comic Sans MS" w:hAnsi="Comic Sans MS"/>
          <w:b/>
          <w:sz w:val="28"/>
        </w:rPr>
      </w:pPr>
    </w:p>
    <w:p w:rsidR="00654D0B" w:rsidRDefault="00654D0B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¼ cup soft shortening</w:t>
      </w:r>
    </w:p>
    <w:p w:rsidR="00654D0B" w:rsidRDefault="00654D0B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¾ cup sugar</w:t>
      </w:r>
    </w:p>
    <w:p w:rsidR="00654D0B" w:rsidRDefault="00654D0B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¼ tsp salt</w:t>
      </w:r>
    </w:p>
    <w:p w:rsidR="002F5604" w:rsidRDefault="00654D0B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</w:t>
      </w:r>
      <w:r w:rsidR="002F5604" w:rsidRPr="00A45D63">
        <w:rPr>
          <w:rFonts w:ascii="Palatino" w:hAnsi="Palatino"/>
        </w:rPr>
        <w:t xml:space="preserve"> egg</w:t>
      </w:r>
    </w:p>
    <w:p w:rsidR="00654D0B" w:rsidRDefault="00654D0B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2/3 cup mashed bananas (about 2)</w:t>
      </w:r>
    </w:p>
    <w:p w:rsidR="00654D0B" w:rsidRDefault="00654D0B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2-3 tsp. sour milk (add 1 tsp vinegar to 3 tbsp milk)</w:t>
      </w:r>
    </w:p>
    <w:p w:rsidR="00654D0B" w:rsidRDefault="00654D0B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cups flour</w:t>
      </w:r>
    </w:p>
    <w:p w:rsidR="00654D0B" w:rsidRDefault="00654D0B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tsp baking powder</w:t>
      </w:r>
    </w:p>
    <w:p w:rsidR="00654D0B" w:rsidRPr="00A45D63" w:rsidRDefault="00654D0B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tsp baking soda</w:t>
      </w:r>
    </w:p>
    <w:p w:rsidR="002F5604" w:rsidRPr="00A45D63" w:rsidRDefault="00654D0B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chopped nuts</w:t>
      </w:r>
    </w:p>
    <w:p w:rsidR="002F5604" w:rsidRPr="00A45D63" w:rsidRDefault="002F5604" w:rsidP="002F5604">
      <w:pPr>
        <w:rPr>
          <w:rFonts w:ascii="Palatino" w:hAnsi="Palatino"/>
        </w:rPr>
      </w:pPr>
    </w:p>
    <w:p w:rsidR="00654D0B" w:rsidRDefault="002F5604" w:rsidP="002F5604">
      <w:pPr>
        <w:rPr>
          <w:rFonts w:ascii="Palatino" w:hAnsi="Palatino"/>
        </w:rPr>
      </w:pPr>
      <w:r w:rsidRPr="00A45D63">
        <w:rPr>
          <w:rFonts w:ascii="Palatino" w:hAnsi="Palatino"/>
        </w:rPr>
        <w:t xml:space="preserve">Mix together </w:t>
      </w:r>
      <w:r w:rsidR="00654D0B">
        <w:rPr>
          <w:rFonts w:ascii="Palatino" w:hAnsi="Palatino"/>
        </w:rPr>
        <w:t>first three ingredients.  Beat in egg.  Stir in bananas and sour milk.  Sift together dry ingredients.  Add dry ingredients and mix.  Add nuts.</w:t>
      </w:r>
    </w:p>
    <w:p w:rsidR="00654D0B" w:rsidRDefault="00654D0B" w:rsidP="002F5604">
      <w:pPr>
        <w:rPr>
          <w:rFonts w:ascii="Palatino" w:hAnsi="Palatino"/>
        </w:rPr>
      </w:pPr>
    </w:p>
    <w:p w:rsidR="002F5604" w:rsidRPr="00A45D63" w:rsidRDefault="00654D0B" w:rsidP="002F5604">
      <w:pPr>
        <w:rPr>
          <w:rFonts w:ascii="Palatino" w:hAnsi="Palatino"/>
        </w:rPr>
      </w:pPr>
      <w:r>
        <w:rPr>
          <w:rFonts w:ascii="Palatino" w:hAnsi="Palatino"/>
        </w:rPr>
        <w:t>P</w:t>
      </w:r>
      <w:r w:rsidR="002F5604" w:rsidRPr="00A45D63">
        <w:rPr>
          <w:rFonts w:ascii="Palatino" w:hAnsi="Palatino"/>
        </w:rPr>
        <w:t>our into greased loaf pans filling 2/3 full</w:t>
      </w:r>
    </w:p>
    <w:p w:rsidR="002F5604" w:rsidRPr="00A45D63" w:rsidRDefault="002F5604" w:rsidP="002F5604">
      <w:pPr>
        <w:rPr>
          <w:rFonts w:ascii="Palatino" w:hAnsi="Palatino"/>
        </w:rPr>
      </w:pPr>
      <w:r w:rsidRPr="00A45D63">
        <w:rPr>
          <w:rFonts w:ascii="Palatino" w:hAnsi="Palatino"/>
        </w:rPr>
        <w:t>Bake for 1 hour</w:t>
      </w:r>
    </w:p>
    <w:p w:rsidR="002F5604" w:rsidRPr="00A45D63" w:rsidRDefault="002F5604" w:rsidP="002F5604">
      <w:pPr>
        <w:rPr>
          <w:rFonts w:ascii="Palatino" w:hAnsi="Palatino"/>
        </w:rPr>
      </w:pPr>
    </w:p>
    <w:p w:rsidR="002F5604" w:rsidRDefault="002F5604">
      <w:pPr>
        <w:rPr>
          <w:rFonts w:ascii="Comic Sans MS" w:hAnsi="Comic Sans MS"/>
          <w:b/>
          <w:sz w:val="28"/>
        </w:rPr>
      </w:pPr>
    </w:p>
    <w:p w:rsidR="002F5604" w:rsidRDefault="002F5604">
      <w:pPr>
        <w:spacing w:line="360" w:lineRule="auto"/>
        <w:ind w:left="720"/>
        <w:rPr>
          <w:rFonts w:ascii="Palatino" w:hAnsi="Palatino"/>
        </w:rPr>
      </w:pPr>
    </w:p>
    <w:p w:rsidR="002F5604" w:rsidRDefault="002F5604" w:rsidP="002F5604">
      <w:pPr>
        <w:spacing w:line="360" w:lineRule="auto"/>
        <w:rPr>
          <w:b/>
          <w:sz w:val="28"/>
        </w:rPr>
      </w:pPr>
    </w:p>
    <w:sectPr w:rsidR="002F5604" w:rsidSect="002F5604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EB7390"/>
    <w:multiLevelType w:val="hybridMultilevel"/>
    <w:tmpl w:val="67D61D84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2F5604"/>
    <w:rsid w:val="0065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%20(Mac%20OS%209):Microsoft%20Office%202001:Templates:My%20Templates:Recipe/Appetiz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Appetizers</Template>
  <TotalTime>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East Grand School District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Debie</cp:lastModifiedBy>
  <cp:revision>2</cp:revision>
  <cp:lastPrinted>2001-10-14T21:42:00Z</cp:lastPrinted>
  <dcterms:created xsi:type="dcterms:W3CDTF">2011-03-12T03:40:00Z</dcterms:created>
  <dcterms:modified xsi:type="dcterms:W3CDTF">2011-03-12T03:40:00Z</dcterms:modified>
</cp:coreProperties>
</file>