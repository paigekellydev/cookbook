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884" w:rsidRDefault="008A0884">
      <w:pPr>
        <w:jc w:val="center"/>
      </w:pPr>
    </w:p>
    <w:p w:rsidR="008A0884" w:rsidRDefault="008A0884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#930">
            <v:shadow color="#868686"/>
            <v:textpath style="font-family:&quot;Lucida Calligraphy&quot;" fitshape="t" trim="t" string="A Recipe For:"/>
          </v:shape>
        </w:pict>
      </w:r>
    </w:p>
    <w:p w:rsidR="008A0884" w:rsidRDefault="007B5FD5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800100"/>
            <wp:effectExtent l="19050" t="0" r="0" b="0"/>
            <wp:docPr id="3" name="thumb12512471" descr="http://thumbs.dreamstime.com/thumbimg_469/1263341698tk0BBJ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2512471" descr="http://thumbs.dreamstime.com/thumbimg_469/1263341698tk0BBJ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3739">
        <w:rPr>
          <w:rFonts w:ascii="Verdana" w:hAnsi="Verdana"/>
          <w:color w:val="3B3D3F"/>
          <w:sz w:val="17"/>
          <w:szCs w:val="17"/>
        </w:rPr>
        <w:t xml:space="preserve"> </w:t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800100"/>
            <wp:effectExtent l="19050" t="0" r="0" b="0"/>
            <wp:docPr id="6" name="thumb12512471" descr="http://thumbs.dreamstime.com/thumbimg_469/1263341698tk0BBJ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2512471" descr="http://thumbs.dreamstime.com/thumbimg_469/1263341698tk0BBJ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884" w:rsidRDefault="008A0884"/>
    <w:p w:rsidR="008A0884" w:rsidRDefault="004843C0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Fruit Punch</w:t>
      </w:r>
    </w:p>
    <w:p w:rsidR="008A0884" w:rsidRDefault="008A0884"/>
    <w:p w:rsidR="008A0884" w:rsidRDefault="008A0884"/>
    <w:p w:rsidR="008A0884" w:rsidRDefault="008A0884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BC1DD5">
        <w:rPr>
          <w:rFonts w:ascii="Palatino" w:hAnsi="Palatino"/>
        </w:rPr>
        <w:t>Grandma Phelan</w:t>
      </w:r>
      <w:r>
        <w:rPr>
          <w:rFonts w:ascii="Comic Sans MS" w:hAnsi="Comic Sans MS"/>
          <w:b/>
          <w:sz w:val="28"/>
        </w:rPr>
        <w:t xml:space="preserve"> </w:t>
      </w:r>
    </w:p>
    <w:p w:rsidR="008A0884" w:rsidRPr="004843C0" w:rsidRDefault="008A0884">
      <w:pPr>
        <w:spacing w:line="360" w:lineRule="auto"/>
        <w:rPr>
          <w:rFonts w:ascii="Palatino Linotype" w:hAnsi="Palatino Linotype"/>
          <w:szCs w:val="24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4843C0">
        <w:rPr>
          <w:rFonts w:ascii="Comic Sans MS" w:hAnsi="Comic Sans MS"/>
          <w:b/>
          <w:sz w:val="28"/>
        </w:rPr>
        <w:t xml:space="preserve"> </w:t>
      </w:r>
      <w:r w:rsidR="004843C0" w:rsidRPr="004843C0">
        <w:rPr>
          <w:rFonts w:ascii="Palatino Linotype" w:hAnsi="Palatino Linotype"/>
          <w:szCs w:val="24"/>
        </w:rPr>
        <w:t>30</w:t>
      </w:r>
    </w:p>
    <w:p w:rsidR="008A0884" w:rsidRDefault="008A0884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BC1DD5">
        <w:rPr>
          <w:rFonts w:ascii="Palatino" w:hAnsi="Palatino"/>
          <w:b/>
        </w:rPr>
        <w:t>quick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Palatino" w:hAnsi="Palatino"/>
        </w:rPr>
        <w:t xml:space="preserve"> 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</w:p>
    <w:p w:rsidR="008A0884" w:rsidRDefault="008A0884">
      <w:pPr>
        <w:rPr>
          <w:rFonts w:ascii="Comic Sans MS" w:hAnsi="Comic Sans MS"/>
          <w:b/>
          <w:sz w:val="28"/>
        </w:rPr>
      </w:pPr>
    </w:p>
    <w:p w:rsidR="008A0884" w:rsidRDefault="008A0884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8A0884" w:rsidRDefault="008A0884">
      <w:pPr>
        <w:rPr>
          <w:rFonts w:ascii="Comic Sans MS" w:hAnsi="Comic Sans MS"/>
          <w:b/>
          <w:sz w:val="28"/>
        </w:rPr>
      </w:pPr>
    </w:p>
    <w:p w:rsidR="008A0884" w:rsidRDefault="004843C0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2 - 46 oz. cans pineapple juice</w:t>
      </w:r>
    </w:p>
    <w:p w:rsidR="00BC1DD5" w:rsidRDefault="004843C0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– 6oz. frozen orange juice (concentrate)</w:t>
      </w:r>
    </w:p>
    <w:p w:rsidR="00BC1DD5" w:rsidRDefault="004843C0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– 12 oz. cans apricot nectar</w:t>
      </w:r>
    </w:p>
    <w:p w:rsidR="004843C0" w:rsidRDefault="004843C0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– 28 oz bottles ginger ale</w:t>
      </w:r>
    </w:p>
    <w:p w:rsidR="00BC1DD5" w:rsidRDefault="00BC1DD5" w:rsidP="00BC1DD5">
      <w:pPr>
        <w:ind w:left="1440"/>
        <w:rPr>
          <w:rFonts w:ascii="Palatino" w:hAnsi="Palatino"/>
        </w:rPr>
      </w:pPr>
    </w:p>
    <w:p w:rsidR="00BC1DD5" w:rsidRDefault="00BC1DD5" w:rsidP="004843C0">
      <w:pPr>
        <w:rPr>
          <w:rFonts w:ascii="Palatino" w:hAnsi="Palatino"/>
        </w:rPr>
      </w:pPr>
      <w:r>
        <w:rPr>
          <w:rFonts w:ascii="Palatino" w:hAnsi="Palatino"/>
        </w:rPr>
        <w:t xml:space="preserve"> </w:t>
      </w:r>
      <w:r w:rsidR="004843C0">
        <w:rPr>
          <w:rFonts w:ascii="Palatino" w:hAnsi="Palatino"/>
        </w:rPr>
        <w:t>Stir</w:t>
      </w:r>
    </w:p>
    <w:p w:rsidR="008A0884" w:rsidRPr="00A45D63" w:rsidRDefault="008A0884" w:rsidP="008A0884">
      <w:pPr>
        <w:rPr>
          <w:rFonts w:ascii="Palatino" w:hAnsi="Palatino"/>
        </w:rPr>
      </w:pPr>
    </w:p>
    <w:sectPr w:rsidR="008A0884" w:rsidRPr="00A45D63" w:rsidSect="008A0884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8838EC"/>
    <w:multiLevelType w:val="hybridMultilevel"/>
    <w:tmpl w:val="F8BAC396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4843C0"/>
    <w:rsid w:val="007B5FD5"/>
    <w:rsid w:val="008A0884"/>
    <w:rsid w:val="00BC1DD5"/>
    <w:rsid w:val="00FC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7B5F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F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stock-image-punch-bowl-image12512471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%20(Mac%20OS%209):Microsoft%20Office%202001:Templates:My%20Templates:Recipe/Appetiz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Appetizers</Template>
  <TotalTime>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East Grand School District</Company>
  <LinksUpToDate>false</LinksUpToDate>
  <CharactersWithSpaces>280</CharactersWithSpaces>
  <SharedDoc>false</SharedDoc>
  <HLinks>
    <vt:vector size="12" baseType="variant">
      <vt:variant>
        <vt:i4>7340159</vt:i4>
      </vt:variant>
      <vt:variant>
        <vt:i4>6</vt:i4>
      </vt:variant>
      <vt:variant>
        <vt:i4>0</vt:i4>
      </vt:variant>
      <vt:variant>
        <vt:i4>5</vt:i4>
      </vt:variant>
      <vt:variant>
        <vt:lpwstr>http://www.dreamstime.com/royalty-free-stock-photo-cherry-and-cheese-pie-image11287125</vt:lpwstr>
      </vt:variant>
      <vt:variant>
        <vt:lpwstr/>
      </vt:variant>
      <vt:variant>
        <vt:i4>7340159</vt:i4>
      </vt:variant>
      <vt:variant>
        <vt:i4>0</vt:i4>
      </vt:variant>
      <vt:variant>
        <vt:i4>0</vt:i4>
      </vt:variant>
      <vt:variant>
        <vt:i4>5</vt:i4>
      </vt:variant>
      <vt:variant>
        <vt:lpwstr>http://www.dreamstime.com/royalty-free-stock-photo-cherry-and-cheese-pie-image11287125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Debie</cp:lastModifiedBy>
  <cp:revision>3</cp:revision>
  <cp:lastPrinted>2001-10-14T20:42:00Z</cp:lastPrinted>
  <dcterms:created xsi:type="dcterms:W3CDTF">2011-03-15T20:31:00Z</dcterms:created>
  <dcterms:modified xsi:type="dcterms:W3CDTF">2011-03-15T20:32:00Z</dcterms:modified>
</cp:coreProperties>
</file>