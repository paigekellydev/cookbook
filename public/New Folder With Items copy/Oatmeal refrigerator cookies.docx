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8C6E68">
      <w:pPr>
        <w:jc w:val="center"/>
      </w:pPr>
    </w:p>
    <w:p w:rsidR="00C34223" w:rsidRDefault="008C6E68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8C6E68"/>
    <w:p w:rsidR="00C34223" w:rsidRDefault="008C6E68" w:rsidP="00C34223">
      <w:r>
        <w:t xml:space="preserve">   </w:t>
      </w:r>
      <w:r w:rsidR="00266CF9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9" name="thumb12923121" descr="http://thumbs.dreamstime.com/thumbimg_476/12656570892ZHdt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923121" descr="http://thumbs.dreamstime.com/thumbimg_476/12656570892ZHdt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  </w:t>
      </w:r>
      <w:r>
        <w:t xml:space="preserve">   </w:t>
      </w:r>
      <w:r w:rsidR="00266CF9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62050" cy="762000"/>
            <wp:effectExtent l="19050" t="0" r="0" b="0"/>
            <wp:docPr id="12" name="thumb12923121" descr="http://thumbs.dreamstime.com/thumbimg_476/12656570892ZHdta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923121" descr="http://thumbs.dreamstime.com/thumbimg_476/12656570892ZHdta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23" w:rsidRDefault="008C6E68"/>
    <w:p w:rsidR="00C34223" w:rsidRDefault="00266CF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Oatmeal Refrigerator Cookies</w:t>
      </w:r>
    </w:p>
    <w:p w:rsidR="00C34223" w:rsidRDefault="008C6E68"/>
    <w:p w:rsidR="00C34223" w:rsidRDefault="008C6E68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B325F6">
        <w:rPr>
          <w:rFonts w:ascii="Palatino" w:hAnsi="Palatino"/>
        </w:rPr>
        <w:t>G</w:t>
      </w:r>
      <w:r>
        <w:rPr>
          <w:rFonts w:ascii="Palatino" w:hAnsi="Palatino"/>
        </w:rPr>
        <w:t xml:space="preserve">randma </w:t>
      </w:r>
      <w:r w:rsidR="00266CF9">
        <w:rPr>
          <w:rFonts w:ascii="Palatino" w:hAnsi="Palatino"/>
        </w:rPr>
        <w:t>Young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C34223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simple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C015C7">
        <w:rPr>
          <w:rFonts w:ascii="Comic Sans MS" w:hAnsi="Comic Sans MS"/>
          <w:b/>
          <w:sz w:val="28"/>
        </w:rPr>
        <w:t xml:space="preserve"> </w:t>
      </w:r>
      <w:r w:rsidR="00266CF9">
        <w:rPr>
          <w:rFonts w:ascii="Palatino Linotype" w:hAnsi="Palatino Linotype"/>
          <w:szCs w:val="24"/>
        </w:rPr>
        <w:t>10-12</w:t>
      </w:r>
      <w:r w:rsidR="00C015C7" w:rsidRPr="00C015C7">
        <w:rPr>
          <w:rFonts w:ascii="Palatino Linotype" w:hAnsi="Palatino Linotype"/>
          <w:szCs w:val="24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>
        <w:rPr>
          <w:rFonts w:ascii="Palatino" w:hAnsi="Palatino"/>
        </w:rPr>
        <w:t>350</w:t>
      </w:r>
      <w:r>
        <w:rPr>
          <w:rFonts w:ascii="Comic Sans MS" w:hAnsi="Comic Sans MS"/>
          <w:b/>
          <w:sz w:val="28"/>
        </w:rPr>
        <w:t xml:space="preserve">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8C6E68">
      <w:pPr>
        <w:rPr>
          <w:rFonts w:ascii="Comic Sans MS" w:hAnsi="Comic Sans MS"/>
          <w:b/>
          <w:sz w:val="28"/>
        </w:rPr>
      </w:pPr>
    </w:p>
    <w:p w:rsidR="00C34223" w:rsidRPr="00A45D63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cup </w:t>
      </w:r>
      <w:r w:rsidR="00266CF9">
        <w:rPr>
          <w:rFonts w:ascii="Palatino" w:hAnsi="Palatino"/>
        </w:rPr>
        <w:t>shortening</w:t>
      </w:r>
    </w:p>
    <w:p w:rsidR="00C34223" w:rsidRDefault="00266CF9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brown sugar</w:t>
      </w:r>
    </w:p>
    <w:p w:rsidR="00C34223" w:rsidRPr="00A45D63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</w:t>
      </w:r>
      <w:r w:rsidR="008C6E68">
        <w:rPr>
          <w:rFonts w:ascii="Palatino" w:hAnsi="Palatino"/>
        </w:rPr>
        <w:t xml:space="preserve"> </w:t>
      </w:r>
      <w:r w:rsidR="00266CF9">
        <w:rPr>
          <w:rFonts w:ascii="Palatino" w:hAnsi="Palatino"/>
        </w:rPr>
        <w:t>white</w:t>
      </w:r>
      <w:r>
        <w:rPr>
          <w:rFonts w:ascii="Palatino" w:hAnsi="Palatino"/>
        </w:rPr>
        <w:t xml:space="preserve"> sugar</w:t>
      </w:r>
    </w:p>
    <w:p w:rsidR="00C34223" w:rsidRPr="00A45D63" w:rsidRDefault="00266CF9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beaten eggs</w:t>
      </w:r>
    </w:p>
    <w:p w:rsidR="00C34223" w:rsidRDefault="00266CF9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½ </w:t>
      </w:r>
      <w:r w:rsidR="00B325F6">
        <w:rPr>
          <w:rFonts w:ascii="Palatino" w:hAnsi="Palatino"/>
        </w:rPr>
        <w:t>cups flour</w:t>
      </w:r>
    </w:p>
    <w:p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tsp. </w:t>
      </w:r>
      <w:r w:rsidR="00266CF9">
        <w:rPr>
          <w:rFonts w:ascii="Palatino" w:hAnsi="Palatino"/>
        </w:rPr>
        <w:t>vanilla</w:t>
      </w:r>
    </w:p>
    <w:p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tsp. </w:t>
      </w:r>
      <w:r w:rsidR="00266CF9">
        <w:rPr>
          <w:rFonts w:ascii="Palatino" w:hAnsi="Palatino"/>
        </w:rPr>
        <w:t>salt</w:t>
      </w:r>
    </w:p>
    <w:p w:rsidR="00B325F6" w:rsidRDefault="00B325F6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tsp. </w:t>
      </w:r>
      <w:r w:rsidR="00266CF9">
        <w:rPr>
          <w:rFonts w:ascii="Palatino" w:hAnsi="Palatino"/>
        </w:rPr>
        <w:t>baking soda</w:t>
      </w:r>
    </w:p>
    <w:p w:rsidR="00B325F6" w:rsidRDefault="00266CF9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cups quick oats</w:t>
      </w:r>
    </w:p>
    <w:p w:rsidR="00B325F6" w:rsidRDefault="00266CF9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nuts</w:t>
      </w:r>
    </w:p>
    <w:p w:rsidR="00B325F6" w:rsidRPr="00A45D63" w:rsidRDefault="00B325F6" w:rsidP="00B325F6">
      <w:pPr>
        <w:rPr>
          <w:rFonts w:ascii="Palatino" w:hAnsi="Palatino"/>
        </w:rPr>
      </w:pPr>
    </w:p>
    <w:p w:rsidR="00C34223" w:rsidRPr="00A45D63" w:rsidRDefault="00266CF9" w:rsidP="00C34223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Cream shortening, sugar, eggs and vanilla.</w:t>
      </w:r>
      <w:proofErr w:type="gramEnd"/>
      <w:r>
        <w:rPr>
          <w:rFonts w:ascii="Palatino" w:hAnsi="Palatino"/>
        </w:rPr>
        <w:t xml:space="preserve">  Add flour, salt &amp; baking soda.  Add oats and nuts (optional).  Form two long rolls and chill thoroughly.  Slice and bake at 350 for 10-12 minutes.</w:t>
      </w:r>
    </w:p>
    <w:p w:rsidR="00C34223" w:rsidRDefault="008C6E68" w:rsidP="00C34223">
      <w:pPr>
        <w:spacing w:line="360" w:lineRule="auto"/>
        <w:rPr>
          <w:b/>
          <w:sz w:val="28"/>
        </w:rPr>
      </w:pPr>
    </w:p>
    <w:sectPr w:rsidR="00C34223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266CF9"/>
    <w:rsid w:val="006A6352"/>
    <w:rsid w:val="008C6E68"/>
    <w:rsid w:val="00B325F6"/>
    <w:rsid w:val="00C01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image-oatmeal-raisin-cookies-cooling-image1292312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%20(Mac%20OS%209):Microsoft%20Office%202001:Templates:My%20Templates:Recipe/Appet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Appetizers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539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3</cp:revision>
  <cp:lastPrinted>2009-01-17T17:31:00Z</cp:lastPrinted>
  <dcterms:created xsi:type="dcterms:W3CDTF">2011-03-12T03:32:00Z</dcterms:created>
  <dcterms:modified xsi:type="dcterms:W3CDTF">2011-03-12T03:32:00Z</dcterms:modified>
</cp:coreProperties>
</file>