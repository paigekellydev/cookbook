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604" w:rsidRDefault="002F5604">
      <w:pPr>
        <w:jc w:val="center"/>
      </w:pPr>
    </w:p>
    <w:p w:rsidR="002F5604" w:rsidRDefault="002F5604">
      <w: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s1026" type="#_x0000_t144" style="position:absolute;margin-left:0;margin-top:4.35pt;width:227pt;height:50pt;z-index:251657728;mso-position-horizontal:center" fillcolor="#930">
            <v:shadow color="#868686"/>
            <v:textpath style="font-family:&quot;Lucida Calligraphy&quot;" fitshape="t" trim="t" string="A Recipe For:"/>
          </v:shape>
        </w:pict>
      </w:r>
    </w:p>
    <w:p w:rsidR="002F5604" w:rsidRDefault="002F56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F5604" w:rsidRDefault="002F5604"/>
    <w:p w:rsidR="002F5604" w:rsidRDefault="007E58F7">
      <w:r>
        <w:rPr>
          <w:noProof/>
        </w:rPr>
        <w:drawing>
          <wp:inline distT="0" distB="0" distL="0" distR="0">
            <wp:extent cx="1266825" cy="952500"/>
            <wp:effectExtent l="19050" t="0" r="9525" b="0"/>
            <wp:docPr id="4" name="Picture 1" descr="1bread81-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bread81-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>
            <wp:extent cx="1266825" cy="952500"/>
            <wp:effectExtent l="19050" t="0" r="9525" b="0"/>
            <wp:docPr id="3" name="Picture 1" descr="1bread81-thum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bread81-thumb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8F7" w:rsidRDefault="007E58F7">
      <w:pPr>
        <w:pStyle w:val="Heading1"/>
        <w:rPr>
          <w:rFonts w:ascii="Textile" w:hAnsi="Textile"/>
          <w:sz w:val="40"/>
        </w:rPr>
      </w:pPr>
    </w:p>
    <w:p w:rsidR="007E58F7" w:rsidRDefault="007E58F7">
      <w:pPr>
        <w:pStyle w:val="Heading1"/>
        <w:rPr>
          <w:rFonts w:ascii="Textile" w:hAnsi="Textile"/>
          <w:sz w:val="40"/>
        </w:rPr>
      </w:pPr>
    </w:p>
    <w:p w:rsidR="002F5604" w:rsidRPr="007E58F7" w:rsidRDefault="007E58F7">
      <w:pPr>
        <w:pStyle w:val="Heading1"/>
        <w:rPr>
          <w:rFonts w:ascii="Textile" w:hAnsi="Textile"/>
          <w:b/>
          <w:sz w:val="40"/>
        </w:rPr>
      </w:pPr>
      <w:r w:rsidRPr="007E58F7">
        <w:rPr>
          <w:rFonts w:ascii="Textile" w:hAnsi="Textile"/>
          <w:b/>
          <w:sz w:val="40"/>
        </w:rPr>
        <w:t>Grandma’s Nutbread</w:t>
      </w:r>
    </w:p>
    <w:p w:rsidR="002F5604" w:rsidRDefault="002F5604"/>
    <w:p w:rsidR="002F5604" w:rsidRDefault="002F5604"/>
    <w:p w:rsidR="002F5604" w:rsidRDefault="002F5604">
      <w:pPr>
        <w:spacing w:line="360" w:lineRule="auto"/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 xml:space="preserve">From the Kitchen of: </w:t>
      </w:r>
      <w:r>
        <w:rPr>
          <w:rFonts w:ascii="Palatino" w:hAnsi="Palatino"/>
        </w:rPr>
        <w:t>Great-Grandma Phelan</w:t>
      </w:r>
    </w:p>
    <w:p w:rsidR="002F5604" w:rsidRPr="00A45D63" w:rsidRDefault="002F5604">
      <w:pPr>
        <w:spacing w:line="360" w:lineRule="auto"/>
        <w:rPr>
          <w:rFonts w:ascii="Palatino" w:hAnsi="Palatino"/>
        </w:rPr>
      </w:pPr>
      <w:r>
        <w:rPr>
          <w:rFonts w:ascii="Comic Sans MS" w:hAnsi="Comic Sans MS"/>
          <w:b/>
          <w:sz w:val="28"/>
        </w:rPr>
        <w:t xml:space="preserve">Servings: </w:t>
      </w:r>
      <w:r w:rsidR="007E58F7" w:rsidRPr="007E58F7">
        <w:rPr>
          <w:rFonts w:ascii="Palatino Linotype" w:hAnsi="Palatino Linotype"/>
          <w:szCs w:val="24"/>
        </w:rPr>
        <w:t>1-2 loaves</w:t>
      </w:r>
    </w:p>
    <w:p w:rsidR="002F5604" w:rsidRPr="007E58F7" w:rsidRDefault="002F5604">
      <w:pPr>
        <w:tabs>
          <w:tab w:val="left" w:pos="2880"/>
          <w:tab w:val="left" w:pos="5760"/>
        </w:tabs>
        <w:spacing w:line="360" w:lineRule="auto"/>
        <w:rPr>
          <w:rFonts w:ascii="Palatino Linotype" w:hAnsi="Palatino Linotype"/>
          <w:szCs w:val="24"/>
        </w:rPr>
      </w:pPr>
      <w:r>
        <w:rPr>
          <w:rFonts w:ascii="Comic Sans MS" w:hAnsi="Comic Sans MS"/>
          <w:b/>
          <w:sz w:val="28"/>
        </w:rPr>
        <w:t>Prep Time:</w:t>
      </w:r>
      <w:r w:rsidR="007E58F7">
        <w:rPr>
          <w:rFonts w:ascii="Comic Sans MS" w:hAnsi="Comic Sans MS"/>
          <w:b/>
          <w:sz w:val="28"/>
        </w:rPr>
        <w:t xml:space="preserve"> </w:t>
      </w:r>
      <w:r w:rsidR="007E58F7" w:rsidRPr="007E58F7">
        <w:rPr>
          <w:rFonts w:ascii="Palatino Linotype" w:hAnsi="Palatino Linotype"/>
          <w:szCs w:val="24"/>
        </w:rPr>
        <w:t>15 min.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>Bake Time:</w:t>
      </w:r>
      <w:r>
        <w:rPr>
          <w:rFonts w:ascii="Palatino" w:hAnsi="Palatino"/>
        </w:rPr>
        <w:t xml:space="preserve"> </w:t>
      </w:r>
      <w:r w:rsidR="007E58F7">
        <w:rPr>
          <w:rFonts w:ascii="Palatino" w:hAnsi="Palatino"/>
        </w:rPr>
        <w:t>1</w:t>
      </w:r>
      <w:r>
        <w:rPr>
          <w:rFonts w:ascii="Palatino" w:hAnsi="Palatino"/>
        </w:rPr>
        <w:t xml:space="preserve"> Hour</w:t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sz w:val="28"/>
        </w:rPr>
        <w:tab/>
      </w:r>
      <w:r>
        <w:rPr>
          <w:rFonts w:ascii="Comic Sans MS" w:hAnsi="Comic Sans MS"/>
          <w:b/>
          <w:sz w:val="28"/>
        </w:rPr>
        <w:t xml:space="preserve">Bake Temp: </w:t>
      </w:r>
      <w:r w:rsidR="007E58F7" w:rsidRPr="007E58F7">
        <w:rPr>
          <w:rFonts w:ascii="Comic Sans MS" w:hAnsi="Comic Sans MS"/>
          <w:szCs w:val="24"/>
        </w:rPr>
        <w:t>350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2F5604" w:rsidRDefault="002F5604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b/>
          <w:sz w:val="28"/>
        </w:rPr>
        <w:t>Ingredients: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2F5604" w:rsidRPr="00A45D63" w:rsidRDefault="007E58F7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eggs</w:t>
      </w:r>
    </w:p>
    <w:p w:rsidR="002F5604" w:rsidRPr="00A45D63" w:rsidRDefault="007E58F7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brown sugar</w:t>
      </w:r>
    </w:p>
    <w:p w:rsidR="002F5604" w:rsidRPr="00A45D63" w:rsidRDefault="007E58F7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cups sour milk</w:t>
      </w:r>
      <w:r w:rsidR="002E6377">
        <w:rPr>
          <w:rFonts w:ascii="Palatino" w:hAnsi="Palatino"/>
        </w:rPr>
        <w:t xml:space="preserve"> (add 1 tsp vinegar to 3 tbsp milk)</w:t>
      </w:r>
    </w:p>
    <w:p w:rsidR="002F5604" w:rsidRPr="00A45D63" w:rsidRDefault="007E58F7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4 cups flour</w:t>
      </w:r>
    </w:p>
    <w:p w:rsidR="002F5604" w:rsidRDefault="007E58F7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½ tsp salt</w:t>
      </w:r>
    </w:p>
    <w:p w:rsidR="007E58F7" w:rsidRDefault="007E58F7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tsp baking powder</w:t>
      </w:r>
    </w:p>
    <w:p w:rsidR="007E58F7" w:rsidRDefault="007E58F7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2 tsp baking soda</w:t>
      </w:r>
    </w:p>
    <w:p w:rsidR="007E58F7" w:rsidRDefault="007E58F7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chopped walnuts</w:t>
      </w:r>
    </w:p>
    <w:p w:rsidR="007E58F7" w:rsidRPr="00A45D63" w:rsidRDefault="007E58F7" w:rsidP="002F5604">
      <w:pPr>
        <w:numPr>
          <w:ilvl w:val="0"/>
          <w:numId w:val="4"/>
        </w:numPr>
        <w:rPr>
          <w:rFonts w:ascii="Palatino" w:hAnsi="Palatino"/>
        </w:rPr>
      </w:pPr>
      <w:r>
        <w:rPr>
          <w:rFonts w:ascii="Palatino" w:hAnsi="Palatino"/>
        </w:rPr>
        <w:t>1 cup raisins (optional)</w:t>
      </w:r>
    </w:p>
    <w:p w:rsidR="002F5604" w:rsidRPr="00A45D63" w:rsidRDefault="002F5604" w:rsidP="002F5604">
      <w:pPr>
        <w:rPr>
          <w:rFonts w:ascii="Palatino" w:hAnsi="Palatino"/>
        </w:rPr>
      </w:pPr>
    </w:p>
    <w:p w:rsidR="001B4F12" w:rsidRDefault="007E58F7" w:rsidP="002F5604">
      <w:pPr>
        <w:rPr>
          <w:rFonts w:ascii="Palatino" w:hAnsi="Palatino"/>
        </w:rPr>
      </w:pPr>
      <w:r>
        <w:rPr>
          <w:rFonts w:ascii="Palatino" w:hAnsi="Palatino"/>
        </w:rPr>
        <w:t>Mix together and pour into greased loaf pans filling 2/3 full.</w:t>
      </w:r>
    </w:p>
    <w:p w:rsidR="007E58F7" w:rsidRDefault="007E58F7" w:rsidP="002F5604">
      <w:pPr>
        <w:rPr>
          <w:rFonts w:ascii="Palatino" w:hAnsi="Palatino"/>
        </w:rPr>
      </w:pPr>
      <w:r>
        <w:rPr>
          <w:rFonts w:ascii="Palatino" w:hAnsi="Palatino"/>
        </w:rPr>
        <w:t>Bake for 1 hour.</w:t>
      </w:r>
    </w:p>
    <w:p w:rsidR="002F5604" w:rsidRDefault="002F5604">
      <w:pPr>
        <w:rPr>
          <w:rFonts w:ascii="Comic Sans MS" w:hAnsi="Comic Sans MS"/>
          <w:b/>
          <w:sz w:val="28"/>
        </w:rPr>
      </w:pPr>
    </w:p>
    <w:p w:rsidR="002F5604" w:rsidRDefault="002F5604">
      <w:pPr>
        <w:spacing w:line="360" w:lineRule="auto"/>
        <w:ind w:left="720"/>
        <w:rPr>
          <w:rFonts w:ascii="Palatino" w:hAnsi="Palatino"/>
        </w:rPr>
      </w:pPr>
    </w:p>
    <w:p w:rsidR="002F5604" w:rsidRDefault="002F5604" w:rsidP="002F5604">
      <w:pPr>
        <w:spacing w:line="360" w:lineRule="auto"/>
        <w:rPr>
          <w:b/>
          <w:sz w:val="28"/>
        </w:rPr>
      </w:pPr>
    </w:p>
    <w:sectPr w:rsidR="002F5604" w:rsidSect="002F5604">
      <w:pgSz w:w="12240" w:h="15840"/>
      <w:pgMar w:top="1080" w:right="1080" w:bottom="1080" w:left="1080" w:header="720" w:footer="720" w:gutter="0"/>
      <w:pgBorders>
        <w:top w:val="single" w:sz="18" w:space="1" w:color="993300"/>
        <w:left w:val="single" w:sz="18" w:space="4" w:color="993300"/>
        <w:bottom w:val="single" w:sz="18" w:space="1" w:color="993300"/>
        <w:right w:val="single" w:sz="18" w:space="4" w:color="9933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oefler Text Ornaments">
    <w:charset w:val="02"/>
    <w:family w:val="auto"/>
    <w:pitch w:val="variable"/>
    <w:sig w:usb0="00000000" w:usb1="00000000" w:usb2="000001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xti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76"/>
    <w:multiLevelType w:val="hybridMultilevel"/>
    <w:tmpl w:val="A87E8542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A9B53DD"/>
    <w:multiLevelType w:val="hybridMultilevel"/>
    <w:tmpl w:val="37A409C4"/>
    <w:lvl w:ilvl="0" w:tplc="377E3DC6">
      <w:start w:val="1"/>
      <w:numFmt w:val="bullet"/>
      <w:lvlText w:val=""/>
      <w:lvlJc w:val="left"/>
      <w:pPr>
        <w:tabs>
          <w:tab w:val="num" w:pos="1080"/>
        </w:tabs>
        <w:ind w:left="108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EB7390"/>
    <w:multiLevelType w:val="hybridMultilevel"/>
    <w:tmpl w:val="67D61D84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53A9413A"/>
    <w:multiLevelType w:val="hybridMultilevel"/>
    <w:tmpl w:val="0B422C3C"/>
    <w:lvl w:ilvl="0" w:tplc="377E3DC6">
      <w:start w:val="1"/>
      <w:numFmt w:val="bullet"/>
      <w:lvlText w:val=""/>
      <w:lvlJc w:val="left"/>
      <w:pPr>
        <w:tabs>
          <w:tab w:val="num" w:pos="1800"/>
        </w:tabs>
        <w:ind w:left="1800" w:hanging="360"/>
      </w:pPr>
      <w:rPr>
        <w:rFonts w:ascii="Hoefler Text Ornaments" w:hAnsi="Hoefler Text Ornament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4C21DC"/>
    <w:rsid w:val="001B4F12"/>
    <w:rsid w:val="002E6377"/>
    <w:rsid w:val="002F5604"/>
    <w:rsid w:val="007E58F7"/>
    <w:rsid w:val="00FB6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Cooper Black" w:hAnsi="Cooper Black"/>
      <w:noProof/>
      <w:sz w:val="36"/>
      <w:u w:val="single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2E6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3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%20(Mac%20OS%209):Microsoft%20Office%202001:Templates:My%20Templates:Recipe/Appetiz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Appetizers</Template>
  <TotalTime>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East Grand School District</Company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Paulie Young</dc:creator>
  <cp:lastModifiedBy>Debie</cp:lastModifiedBy>
  <cp:revision>3</cp:revision>
  <cp:lastPrinted>2001-10-14T20:42:00Z</cp:lastPrinted>
  <dcterms:created xsi:type="dcterms:W3CDTF">2011-03-15T21:06:00Z</dcterms:created>
  <dcterms:modified xsi:type="dcterms:W3CDTF">2011-03-15T21:07:00Z</dcterms:modified>
</cp:coreProperties>
</file>